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Resume Name"/>
        <w:tag w:val="Resume Name"/>
        <w:id w:val="-924265653"/>
        <w:placeholder>
          <w:docPart w:val="541F2B098BF64142BDD620D203CBAC43"/>
        </w:placeholder>
        <w:docPartList>
          <w:docPartGallery w:val="Quick Parts"/>
          <w:docPartCategory w:val=" Resume Name"/>
        </w:docPartList>
      </w:sdtPr>
      <w:sdtEndPr/>
      <w:sdtContent>
        <w:p w14:paraId="5185F5C9" w14:textId="2437ABAD" w:rsidR="00550B07" w:rsidRDefault="00200A0D">
          <w:r>
            <w:t>13-08-2022</w:t>
          </w:r>
        </w:p>
        <w:p w14:paraId="1B33089F" w14:textId="32BE8C6B" w:rsidR="00550B07" w:rsidRDefault="00300705">
          <w:pPr>
            <w:pStyle w:val="PersonalName"/>
          </w:pPr>
          <w:sdt>
            <w:sdtPr>
              <w:alias w:val="Author"/>
              <w:tag w:val=""/>
              <w:id w:val="1823003119"/>
              <w:placeholder>
                <w:docPart w:val="D70EA154A55F4949AC8AFF63FA89F83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632C4D">
                <w:t>M, Vignesh</w:t>
              </w:r>
            </w:sdtContent>
          </w:sdt>
        </w:p>
        <w:sdt>
          <w:sdtPr>
            <w:alias w:val="Phone"/>
            <w:tag w:val=""/>
            <w:id w:val="1357783703"/>
            <w:placeholder>
              <w:docPart w:val="9BE00AD91A48479C88059B9169447CAA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0FDE851F" w14:textId="19885BAF" w:rsidR="00550B07" w:rsidRDefault="00632C4D">
              <w:pPr>
                <w:pStyle w:val="Phone"/>
              </w:pPr>
              <w:r>
                <w:t>8122178490</w:t>
              </w:r>
            </w:p>
          </w:sdtContent>
        </w:sdt>
        <w:p w14:paraId="66A5A311" w14:textId="77777777" w:rsidR="00550B07" w:rsidRDefault="00550B07">
          <w:pPr>
            <w:pStyle w:val="PersonalName"/>
          </w:pPr>
        </w:p>
        <w:sdt>
          <w:sdtPr>
            <w:alias w:val="E-mail Address"/>
            <w:tag w:val=""/>
            <w:id w:val="527535243"/>
            <w:placeholder>
              <w:docPart w:val="5FCB8CED101843E3AF9F711FBD332ACA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7B6DB4D7" w14:textId="349125A7" w:rsidR="00550B07" w:rsidRDefault="00632C4D">
              <w:pPr>
                <w:pStyle w:val="SenderAddress"/>
              </w:pPr>
              <w:r>
                <w:t>vikiblaze034@gmail.com</w:t>
              </w:r>
            </w:p>
          </w:sdtContent>
        </w:sdt>
        <w:sdt>
          <w:sdtPr>
            <w:id w:val="1753779621"/>
            <w:placeholder>
              <w:docPart w:val="9F68BC26C5194FF897915B008673E323"/>
            </w:placeholder>
            <w:text/>
          </w:sdtPr>
          <w:sdtEndPr/>
          <w:sdtContent>
            <w:p w14:paraId="6144523E" w14:textId="29830D8D" w:rsidR="00550B07" w:rsidRDefault="00916CC5">
              <w:pPr>
                <w:pStyle w:val="SenderAddress"/>
              </w:pPr>
              <w:r w:rsidRPr="00916CC5">
                <w:t>Chengalpattu, TamilNadu</w:t>
              </w:r>
            </w:p>
          </w:sdtContent>
        </w:sdt>
        <w:p w14:paraId="15140D29" w14:textId="77777777" w:rsidR="00550B07" w:rsidRDefault="00300705"/>
      </w:sdtContent>
    </w:sdt>
    <w:p w14:paraId="3D49A24E" w14:textId="77777777" w:rsidR="00550B07" w:rsidRDefault="001456EB">
      <w:pPr>
        <w:pStyle w:val="SectionHeading"/>
      </w:pPr>
      <w:r>
        <w:t>Objectives</w:t>
      </w:r>
    </w:p>
    <w:p w14:paraId="4CE45DF5" w14:textId="46DBAE8F" w:rsidR="00550B07" w:rsidRDefault="00632C4D">
      <w:r>
        <w:t>To seek challenging assignments and responsibility with an opportunity for growth and my career advancement.</w:t>
      </w:r>
    </w:p>
    <w:p w14:paraId="6FF54EC0" w14:textId="77777777" w:rsidR="00550B07" w:rsidRDefault="001456EB">
      <w:pPr>
        <w:pStyle w:val="SectionHeading"/>
      </w:pPr>
      <w:r>
        <w:t>Education</w:t>
      </w:r>
    </w:p>
    <w:p w14:paraId="30DB1848" w14:textId="71CBA801" w:rsidR="00550B07" w:rsidRDefault="00632C4D">
      <w:pPr>
        <w:pStyle w:val="Subsection"/>
      </w:pPr>
      <w:r>
        <w:t>SIVET College</w:t>
      </w:r>
    </w:p>
    <w:p w14:paraId="603F57CC" w14:textId="6030F06D" w:rsidR="00550B07" w:rsidRDefault="00632C4D">
      <w:pPr>
        <w:pStyle w:val="SubsectionDate"/>
        <w:spacing w:after="0"/>
        <w:rPr>
          <w:rStyle w:val="IntenseEmphasis"/>
        </w:rPr>
      </w:pPr>
      <w:r>
        <w:rPr>
          <w:b/>
          <w:bCs/>
          <w:i/>
          <w:iCs/>
        </w:rPr>
        <w:t>May 2017</w:t>
      </w:r>
      <w:r w:rsidR="001456EB">
        <w:rPr>
          <w:color w:val="A9A57C" w:themeColor="accent1"/>
        </w:rPr>
        <w:t>|</w:t>
      </w:r>
      <w:r w:rsidR="001456EB">
        <w:t xml:space="preserve"> </w:t>
      </w:r>
      <w:r>
        <w:t>B.Com</w:t>
      </w:r>
    </w:p>
    <w:p w14:paraId="79181E8C" w14:textId="2A81FB09" w:rsidR="00550B07" w:rsidRDefault="00632C4D">
      <w:pPr>
        <w:pStyle w:val="ListParagraph"/>
        <w:numPr>
          <w:ilvl w:val="0"/>
          <w:numId w:val="4"/>
        </w:numPr>
        <w:spacing w:after="0"/>
        <w:ind w:left="288" w:hanging="288"/>
      </w:pPr>
      <w:r>
        <w:t>NCC cadet underofficer</w:t>
      </w:r>
    </w:p>
    <w:p w14:paraId="57884C74" w14:textId="48A8778C" w:rsidR="00632C4D" w:rsidRDefault="00384A13">
      <w:pPr>
        <w:pStyle w:val="ListParagraph"/>
        <w:numPr>
          <w:ilvl w:val="0"/>
          <w:numId w:val="4"/>
        </w:numPr>
        <w:spacing w:after="0"/>
        <w:ind w:left="288" w:hanging="288"/>
      </w:pPr>
      <w:r>
        <w:t xml:space="preserve">NCC </w:t>
      </w:r>
      <w:r w:rsidR="00632C4D">
        <w:t xml:space="preserve">State Kabadi </w:t>
      </w:r>
      <w:r>
        <w:t>Player</w:t>
      </w:r>
    </w:p>
    <w:p w14:paraId="41704B9B" w14:textId="23EB1BDA" w:rsidR="00384A13" w:rsidRDefault="00384A13" w:rsidP="00384A13">
      <w:pPr>
        <w:pStyle w:val="SectionHeading"/>
      </w:pPr>
      <w:r>
        <w:t>Additional Education</w:t>
      </w:r>
    </w:p>
    <w:p w14:paraId="0C114AFC" w14:textId="113C2070" w:rsidR="00384A13" w:rsidRDefault="00384A13" w:rsidP="00384A13">
      <w:pPr>
        <w:pStyle w:val="Subsection"/>
      </w:pPr>
      <w:r>
        <w:t>Patron Institute of Aviation</w:t>
      </w:r>
    </w:p>
    <w:p w14:paraId="01FEFE8B" w14:textId="2CC28218" w:rsidR="00384A13" w:rsidRPr="00384A13" w:rsidRDefault="00384A13" w:rsidP="00384A13">
      <w:pPr>
        <w:pStyle w:val="SubsectionDate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2018</w:t>
      </w:r>
      <w:r>
        <w:rPr>
          <w:color w:val="A9A57C" w:themeColor="accent1"/>
        </w:rPr>
        <w:t>|</w:t>
      </w:r>
      <w:r>
        <w:t xml:space="preserve"> Diploma in Airlines and Airport Management </w:t>
      </w:r>
    </w:p>
    <w:p w14:paraId="2D58E137" w14:textId="77777777" w:rsidR="00550B07" w:rsidRDefault="001456EB">
      <w:pPr>
        <w:pStyle w:val="SectionHeading"/>
      </w:pPr>
      <w:r>
        <w:t>Experience</w:t>
      </w:r>
    </w:p>
    <w:p w14:paraId="45C4B44D" w14:textId="4E5712F0" w:rsidR="00550B07" w:rsidRPr="00DB38AF" w:rsidRDefault="00DB38AF" w:rsidP="00DB38AF">
      <w:pPr>
        <w:rPr>
          <w:color w:val="675E47" w:themeColor="text2"/>
        </w:rPr>
      </w:pPr>
      <w:r>
        <w:rPr>
          <w:color w:val="675E47" w:themeColor="text2"/>
        </w:rPr>
        <w:t>Ford Management |</w:t>
      </w:r>
      <w:r>
        <w:rPr>
          <w:b/>
          <w:bCs/>
          <w:i/>
          <w:iCs/>
          <w:color w:val="000000"/>
        </w:rPr>
        <w:t xml:space="preserve">Analyst  </w:t>
      </w:r>
      <w:r w:rsidR="001456EB">
        <w:t xml:space="preserve"> – </w:t>
      </w:r>
      <w:r>
        <w:t>AUG 2017 to AUG 2018</w:t>
      </w:r>
    </w:p>
    <w:p w14:paraId="3F860134" w14:textId="0FC8030B" w:rsidR="00DB38AF" w:rsidRPr="00DB38AF" w:rsidRDefault="00DB38AF" w:rsidP="00DB38AF">
      <w:pPr>
        <w:rPr>
          <w:color w:val="675E47" w:themeColor="text2"/>
        </w:rPr>
      </w:pPr>
      <w:r>
        <w:rPr>
          <w:color w:val="675E47" w:themeColor="text2"/>
        </w:rPr>
        <w:t xml:space="preserve">TFS Airport | </w:t>
      </w:r>
      <w:r>
        <w:rPr>
          <w:b/>
          <w:bCs/>
          <w:i/>
          <w:iCs/>
          <w:color w:val="000000"/>
        </w:rPr>
        <w:t xml:space="preserve">Service Associate  </w:t>
      </w:r>
      <w:r>
        <w:t xml:space="preserve"> – DEC 2018 to JAN 2021</w:t>
      </w:r>
    </w:p>
    <w:p w14:paraId="5DCD2B35" w14:textId="0EB9D9CC" w:rsidR="00550B07" w:rsidRPr="00DB38AF" w:rsidRDefault="00DB38AF">
      <w:pPr>
        <w:rPr>
          <w:color w:val="675E47" w:themeColor="text2"/>
        </w:rPr>
      </w:pPr>
      <w:r>
        <w:rPr>
          <w:color w:val="675E47" w:themeColor="text2"/>
        </w:rPr>
        <w:t>ICE Rolls |</w:t>
      </w:r>
      <w:r>
        <w:rPr>
          <w:b/>
          <w:bCs/>
          <w:i/>
          <w:iCs/>
          <w:color w:val="000000"/>
        </w:rPr>
        <w:t xml:space="preserve">Branch Head  </w:t>
      </w:r>
      <w:r>
        <w:t xml:space="preserve"> – </w:t>
      </w:r>
      <w:r w:rsidR="00200A0D">
        <w:t>FEB 2021</w:t>
      </w:r>
      <w:r>
        <w:t xml:space="preserve"> to Till Date</w:t>
      </w:r>
    </w:p>
    <w:p w14:paraId="22FF7BB4" w14:textId="77777777" w:rsidR="00550B07" w:rsidRDefault="001456EB">
      <w:pPr>
        <w:pStyle w:val="SectionHeading"/>
      </w:pPr>
      <w:r>
        <w:t>Skills</w:t>
      </w:r>
    </w:p>
    <w:p w14:paraId="7A6F9735" w14:textId="4F54B6FC" w:rsidR="00DB38AF" w:rsidRDefault="00DB38AF">
      <w:pPr>
        <w:pStyle w:val="ListParagraph"/>
        <w:numPr>
          <w:ilvl w:val="0"/>
          <w:numId w:val="4"/>
        </w:numPr>
        <w:spacing w:after="0"/>
        <w:ind w:left="288" w:hanging="288"/>
      </w:pPr>
      <w:r>
        <w:t>MS-office (Word, excel, Powerpiont)</w:t>
      </w:r>
    </w:p>
    <w:p w14:paraId="0FE31B4F" w14:textId="7FFCC6FF" w:rsidR="00DB38AF" w:rsidRDefault="00DB38AF">
      <w:pPr>
        <w:pStyle w:val="ListParagraph"/>
        <w:numPr>
          <w:ilvl w:val="0"/>
          <w:numId w:val="4"/>
        </w:numPr>
        <w:spacing w:after="0"/>
        <w:ind w:left="288" w:hanging="288"/>
      </w:pPr>
      <w:r>
        <w:t>Customer Service</w:t>
      </w:r>
    </w:p>
    <w:p w14:paraId="09E9E941" w14:textId="76ACEB4D" w:rsidR="00DB38AF" w:rsidRDefault="00DB38AF" w:rsidP="00DB38AF">
      <w:pPr>
        <w:pStyle w:val="SectionHeading"/>
      </w:pPr>
      <w:r>
        <w:t>Interpersonal Skills</w:t>
      </w:r>
    </w:p>
    <w:p w14:paraId="1F6B2298" w14:textId="68E4E6BD" w:rsidR="00DB38AF" w:rsidRDefault="00DB38AF" w:rsidP="00DB38AF">
      <w:pPr>
        <w:spacing w:after="0"/>
      </w:pPr>
    </w:p>
    <w:p w14:paraId="3E396E00" w14:textId="633762AB" w:rsidR="00550B07" w:rsidRDefault="00384A13">
      <w:pPr>
        <w:pStyle w:val="ListParagraph"/>
        <w:numPr>
          <w:ilvl w:val="0"/>
          <w:numId w:val="4"/>
        </w:numPr>
        <w:spacing w:after="0"/>
        <w:ind w:left="288" w:hanging="288"/>
      </w:pPr>
      <w:r>
        <w:t>Quick learner</w:t>
      </w:r>
    </w:p>
    <w:p w14:paraId="336377BD" w14:textId="723E3712" w:rsidR="00384A13" w:rsidRDefault="00384A13">
      <w:pPr>
        <w:pStyle w:val="ListParagraph"/>
        <w:numPr>
          <w:ilvl w:val="0"/>
          <w:numId w:val="4"/>
        </w:numPr>
        <w:spacing w:after="0"/>
        <w:ind w:left="288" w:hanging="288"/>
      </w:pPr>
      <w:r>
        <w:t>Smart worker</w:t>
      </w:r>
    </w:p>
    <w:p w14:paraId="57D3AB6B" w14:textId="58CE7BF7" w:rsidR="00200A0D" w:rsidRDefault="00200A0D" w:rsidP="00200A0D">
      <w:pPr>
        <w:pStyle w:val="ListParagraph"/>
        <w:numPr>
          <w:ilvl w:val="0"/>
          <w:numId w:val="4"/>
        </w:numPr>
        <w:spacing w:after="0"/>
        <w:ind w:left="288" w:hanging="288"/>
      </w:pPr>
      <w:r>
        <w:t>Optimistic</w:t>
      </w:r>
    </w:p>
    <w:p w14:paraId="3C3DC606" w14:textId="77777777" w:rsidR="00550B07" w:rsidRDefault="00550B07">
      <w:pPr>
        <w:spacing w:after="200" w:line="276" w:lineRule="auto"/>
      </w:pPr>
    </w:p>
    <w:sectPr w:rsidR="00550B07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20778" w14:textId="77777777" w:rsidR="00300705" w:rsidRDefault="00300705">
      <w:pPr>
        <w:spacing w:after="0" w:line="240" w:lineRule="auto"/>
      </w:pPr>
      <w:r>
        <w:separator/>
      </w:r>
    </w:p>
  </w:endnote>
  <w:endnote w:type="continuationSeparator" w:id="0">
    <w:p w14:paraId="10D82BDB" w14:textId="77777777" w:rsidR="00300705" w:rsidRDefault="00300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BC3CF" w14:textId="77777777" w:rsidR="00550B07" w:rsidRDefault="001456EB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92A25E8" wp14:editId="10FD214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3CFA6A" w14:textId="77777777" w:rsidR="00550B07" w:rsidRDefault="00550B0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92A25E8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LSU+d4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5C3CFA6A" w14:textId="77777777" w:rsidR="00550B07" w:rsidRDefault="00550B0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59F18AA3" wp14:editId="226068C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462297" w14:textId="77777777" w:rsidR="00550B07" w:rsidRDefault="00550B0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9F18AA3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OpLfJH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31462297" w14:textId="77777777" w:rsidR="00550B07" w:rsidRDefault="00550B0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79F9046" wp14:editId="6F6EB74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BCDF654" w14:textId="77777777" w:rsidR="00550B07" w:rsidRDefault="001456EB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9F904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FSoUAF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0BCDF654" w14:textId="77777777" w:rsidR="00550B07" w:rsidRDefault="001456EB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AB8C4" w14:textId="77777777" w:rsidR="00550B07" w:rsidRDefault="001456EB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57AF811" wp14:editId="598B57A6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86902E7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1AE7357" wp14:editId="2C8BA9F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898191" w14:textId="77777777" w:rsidR="00550B07" w:rsidRDefault="00550B0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1AE7357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uWnq3BQIAAFk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12898191" w14:textId="77777777" w:rsidR="00550B07" w:rsidRDefault="00550B0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50569DE" wp14:editId="3BBB0F0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354525" w14:textId="77777777" w:rsidR="00550B07" w:rsidRDefault="00550B0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50569DE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BjDNIA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67354525" w14:textId="77777777" w:rsidR="00550B07" w:rsidRDefault="00550B0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23CBE9D" wp14:editId="3F69478E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57CA354" w14:textId="77777777" w:rsidR="00550B07" w:rsidRDefault="001456EB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3CBE9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" filled="t" fillcolor="#a9a57c [3204]" strokecolor="white [3212]" strokeweight="1pt">
              <v:path arrowok="t"/>
              <v:textbox inset="0,,0">
                <w:txbxContent>
                  <w:p w14:paraId="057CA354" w14:textId="77777777" w:rsidR="00550B07" w:rsidRDefault="001456EB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493C0" w14:textId="77777777" w:rsidR="00300705" w:rsidRDefault="00300705">
      <w:pPr>
        <w:spacing w:after="0" w:line="240" w:lineRule="auto"/>
      </w:pPr>
      <w:r>
        <w:separator/>
      </w:r>
    </w:p>
  </w:footnote>
  <w:footnote w:type="continuationSeparator" w:id="0">
    <w:p w14:paraId="1F7B9D9D" w14:textId="77777777" w:rsidR="00300705" w:rsidRDefault="00300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81337" w14:textId="77777777" w:rsidR="00550B07" w:rsidRDefault="001456EB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3E2775C" wp14:editId="6209EFCB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F4DBC39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4123C0" wp14:editId="080550E6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2D605C" w14:textId="77777777" w:rsidR="00550B07" w:rsidRDefault="001456E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324123C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p w14:paraId="132D605C" w14:textId="77777777" w:rsidR="00550B07" w:rsidRDefault="001456EB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EFD3A5B" wp14:editId="63B494BD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4BD77C" w14:textId="77777777" w:rsidR="00550B07" w:rsidRDefault="00550B0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EFD3A5B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134BD77C" w14:textId="77777777" w:rsidR="00550B07" w:rsidRDefault="00550B0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1BB1524" wp14:editId="2126D0E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12CABB" w14:textId="77777777" w:rsidR="00550B07" w:rsidRDefault="00550B0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1BB1524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2912CABB" w14:textId="77777777" w:rsidR="00550B07" w:rsidRDefault="00550B0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A69F" w14:textId="77777777" w:rsidR="00550B07" w:rsidRDefault="001456EB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4EAE71B" wp14:editId="02B0CC75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E1631E2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A04938" wp14:editId="4725C35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206549" w14:textId="77777777" w:rsidR="00550B07" w:rsidRDefault="00550B0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3A04938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26206549" w14:textId="77777777" w:rsidR="00550B07" w:rsidRDefault="00550B0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C38A7E" wp14:editId="7EA4CBD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225A90" w14:textId="77777777" w:rsidR="00550B07" w:rsidRDefault="00550B0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EC38A7E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2A225A90" w14:textId="77777777" w:rsidR="00550B07" w:rsidRDefault="00550B07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4D"/>
    <w:rsid w:val="001456EB"/>
    <w:rsid w:val="00200A0D"/>
    <w:rsid w:val="00300705"/>
    <w:rsid w:val="00384A13"/>
    <w:rsid w:val="00550B07"/>
    <w:rsid w:val="00632C4D"/>
    <w:rsid w:val="008B3EBF"/>
    <w:rsid w:val="00916CC5"/>
    <w:rsid w:val="00DB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85F38"/>
  <w15:docId w15:val="{5213185F-D27C-4B41-913C-6CCD9234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1F2B098BF64142BDD620D203CBA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A9B77-CACE-4CC2-9C02-4A5EF9D197BE}"/>
      </w:docPartPr>
      <w:docPartBody>
        <w:p w:rsidR="008B3FAB" w:rsidRDefault="00B827F5">
          <w:pPr>
            <w:pStyle w:val="541F2B098BF64142BDD620D203CBAC43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D70EA154A55F4949AC8AFF63FA89F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5C94-9702-45F5-9060-5833A9C4CB14}"/>
      </w:docPartPr>
      <w:docPartBody>
        <w:p w:rsidR="008B3FAB" w:rsidRDefault="00B827F5">
          <w:pPr>
            <w:pStyle w:val="D70EA154A55F4949AC8AFF63FA89F834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9BE00AD91A48479C88059B9169447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A3CBD-A585-4D08-968B-B04984BA70CA}"/>
      </w:docPartPr>
      <w:docPartBody>
        <w:p w:rsidR="008B3FAB" w:rsidRDefault="00B827F5">
          <w:pPr>
            <w:pStyle w:val="9BE00AD91A48479C88059B9169447CAA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5FCB8CED101843E3AF9F711FBD332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A04AE-647D-482D-922A-1C18AD890DF5}"/>
      </w:docPartPr>
      <w:docPartBody>
        <w:p w:rsidR="008B3FAB" w:rsidRDefault="00B827F5">
          <w:pPr>
            <w:pStyle w:val="5FCB8CED101843E3AF9F711FBD332ACA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9F68BC26C5194FF897915B008673E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1B905-14FB-4327-A265-AD97D0B0FA6F}"/>
      </w:docPartPr>
      <w:docPartBody>
        <w:p w:rsidR="008B3FAB" w:rsidRDefault="00B827F5">
          <w:pPr>
            <w:pStyle w:val="9F68BC26C5194FF897915B008673E323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F5"/>
    <w:rsid w:val="008B21F3"/>
    <w:rsid w:val="008B3FAB"/>
    <w:rsid w:val="00B8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541F2B098BF64142BDD620D203CBAC43">
    <w:name w:val="541F2B098BF64142BDD620D203CBAC43"/>
  </w:style>
  <w:style w:type="paragraph" w:customStyle="1" w:styleId="D70EA154A55F4949AC8AFF63FA89F834">
    <w:name w:val="D70EA154A55F4949AC8AFF63FA89F834"/>
  </w:style>
  <w:style w:type="paragraph" w:customStyle="1" w:styleId="9BE00AD91A48479C88059B9169447CAA">
    <w:name w:val="9BE00AD91A48479C88059B9169447CAA"/>
  </w:style>
  <w:style w:type="paragraph" w:customStyle="1" w:styleId="5FCB8CED101843E3AF9F711FBD332ACA">
    <w:name w:val="5FCB8CED101843E3AF9F711FBD332ACA"/>
  </w:style>
  <w:style w:type="paragraph" w:customStyle="1" w:styleId="9F68BC26C5194FF897915B008673E323">
    <w:name w:val="9F68BC26C5194FF897915B008673E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Chengalpattu, TamilNadu</CompanyAddress>
  <CompanyPhone>8122178490</CompanyPhone>
  <CompanyFax/>
  <CompanyEmail>vikiblaze034@gmail.com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221F0E-2961-402A-AAAA-E85F587B8D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34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M, Vignesh</dc:creator>
  <cp:lastModifiedBy>M, Kannika (Cognizant)</cp:lastModifiedBy>
  <cp:revision>4</cp:revision>
  <dcterms:created xsi:type="dcterms:W3CDTF">2022-08-13T07:32:00Z</dcterms:created>
  <dcterms:modified xsi:type="dcterms:W3CDTF">2022-08-13T08:07:00Z</dcterms:modified>
</cp:coreProperties>
</file>